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F2991" w14:textId="77777777" w:rsidR="0031225A" w:rsidRDefault="009C3E22">
      <w:pPr>
        <w:pStyle w:val="Heading1"/>
      </w:pPr>
      <w:r>
        <w:t>May 31, 2017</w:t>
      </w:r>
    </w:p>
    <w:p w14:paraId="53DA8461" w14:textId="77777777" w:rsidR="0031225A" w:rsidRDefault="009C3E22" w:rsidP="009C3E22">
      <w:pPr>
        <w:pStyle w:val="ListBullet"/>
      </w:pPr>
      <w:r>
        <w:t>Made first month plan</w:t>
      </w:r>
    </w:p>
    <w:p w14:paraId="01155BE0" w14:textId="77777777" w:rsidR="009C3E22" w:rsidRDefault="009C3E22" w:rsidP="009C3E22">
      <w:pPr>
        <w:pStyle w:val="ListBullet"/>
      </w:pPr>
      <w:r>
        <w:t>Tony responses for front end design. Deadline is Sunday this week</w:t>
      </w:r>
    </w:p>
    <w:p w14:paraId="2B7263AA" w14:textId="77777777" w:rsidR="0031225A" w:rsidRDefault="009C3E22" w:rsidP="009C3E22">
      <w:pPr>
        <w:pStyle w:val="ListBullet"/>
      </w:pPr>
      <w:r>
        <w:t xml:space="preserve">Nick responses for </w:t>
      </w:r>
      <w:proofErr w:type="spellStart"/>
      <w:r>
        <w:t>Thinkphp</w:t>
      </w:r>
      <w:proofErr w:type="spellEnd"/>
      <w:r>
        <w:t xml:space="preserve"> study and server side developing. Deadline is Sunday this week.</w:t>
      </w:r>
    </w:p>
    <w:p w14:paraId="5E662894" w14:textId="77777777" w:rsidR="009C3E22" w:rsidRDefault="009C3E22" w:rsidP="009C3E22">
      <w:pPr>
        <w:pStyle w:val="ListBullet"/>
        <w:numPr>
          <w:ilvl w:val="0"/>
          <w:numId w:val="0"/>
        </w:numPr>
        <w:ind w:left="432"/>
      </w:pPr>
      <w:bookmarkStart w:id="0" w:name="_GoBack"/>
      <w:bookmarkEnd w:id="0"/>
    </w:p>
    <w:sectPr w:rsidR="009C3E2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008D7" w14:textId="77777777" w:rsidR="000036BB" w:rsidRDefault="000036BB">
      <w:r>
        <w:separator/>
      </w:r>
    </w:p>
    <w:p w14:paraId="70601823" w14:textId="77777777" w:rsidR="000036BB" w:rsidRDefault="000036BB"/>
  </w:endnote>
  <w:endnote w:type="continuationSeparator" w:id="0">
    <w:p w14:paraId="3B1E27E5" w14:textId="77777777" w:rsidR="000036BB" w:rsidRDefault="000036BB">
      <w:r>
        <w:continuationSeparator/>
      </w:r>
    </w:p>
    <w:p w14:paraId="0EED4EEA" w14:textId="77777777" w:rsidR="000036BB" w:rsidRDefault="000036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2A5D22" w14:textId="77777777" w:rsidR="0031225A" w:rsidRDefault="000036B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84E19" w14:textId="77777777" w:rsidR="000036BB" w:rsidRDefault="000036BB">
      <w:r>
        <w:separator/>
      </w:r>
    </w:p>
    <w:p w14:paraId="5D990B78" w14:textId="77777777" w:rsidR="000036BB" w:rsidRDefault="000036BB"/>
  </w:footnote>
  <w:footnote w:type="continuationSeparator" w:id="0">
    <w:p w14:paraId="382BF884" w14:textId="77777777" w:rsidR="000036BB" w:rsidRDefault="000036BB">
      <w:r>
        <w:continuationSeparator/>
      </w:r>
    </w:p>
    <w:p w14:paraId="09E9A378" w14:textId="77777777" w:rsidR="000036BB" w:rsidRDefault="000036B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4D4D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22"/>
    <w:rsid w:val="000036BB"/>
    <w:rsid w:val="0031225A"/>
    <w:rsid w:val="009C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358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boding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87"/>
    <w:rsid w:val="00F8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339EA6A37D754CAC1466B44085CF23">
    <w:name w:val="30339EA6A37D754CAC1466B44085CF2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3EA73466846AF5428874AE38E71A8AB6">
    <w:name w:val="3EA73466846AF5428874AE38E71A8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Yanbo Ding</dc:creator>
  <cp:keywords/>
  <dc:description/>
  <cp:lastModifiedBy>Yanbo Ding</cp:lastModifiedBy>
  <cp:revision>1</cp:revision>
  <dcterms:created xsi:type="dcterms:W3CDTF">2017-06-01T02:21:00Z</dcterms:created>
  <dcterms:modified xsi:type="dcterms:W3CDTF">2017-06-01T02:25:00Z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